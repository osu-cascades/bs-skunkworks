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0C" w:rsidRPr="007A7CE4" w:rsidRDefault="00DE52C5" w:rsidP="0072379F">
      <w:pPr>
        <w:pStyle w:val="AUTODATE"/>
        <w:rPr>
          <w:sz w:val="22"/>
          <w:szCs w:val="22"/>
        </w:rPr>
      </w:pPr>
      <w:r w:rsidRPr="007A7CE4">
        <w:rPr>
          <w:sz w:val="22"/>
          <w:szCs w:val="22"/>
        </w:rPr>
        <w:fldChar w:fldCharType="begin"/>
      </w:r>
      <w:r w:rsidRPr="007A7CE4">
        <w:rPr>
          <w:sz w:val="22"/>
          <w:szCs w:val="22"/>
        </w:rPr>
        <w:instrText xml:space="preserve"> DATE  \* MERGEFORMAT </w:instrText>
      </w:r>
      <w:r w:rsidRPr="007A7CE4">
        <w:rPr>
          <w:sz w:val="22"/>
          <w:szCs w:val="22"/>
        </w:rPr>
        <w:fldChar w:fldCharType="separate"/>
      </w:r>
      <w:r w:rsidR="009622AD">
        <w:rPr>
          <w:sz w:val="22"/>
          <w:szCs w:val="22"/>
        </w:rPr>
        <w:t>12/8/2017</w:t>
      </w:r>
      <w:r w:rsidRPr="007A7CE4">
        <w:rPr>
          <w:sz w:val="22"/>
          <w:szCs w:val="22"/>
        </w:rPr>
        <w:fldChar w:fldCharType="end"/>
      </w:r>
    </w:p>
    <w:p w:rsidR="0017410C" w:rsidRPr="007A7CE4" w:rsidRDefault="0017410C" w:rsidP="0072379F">
      <w:pPr>
        <w:pStyle w:val="BODY"/>
        <w:rPr>
          <w:sz w:val="22"/>
          <w:szCs w:val="22"/>
        </w:rPr>
      </w:pPr>
    </w:p>
    <w:p w:rsidR="00BB15FE" w:rsidRPr="007A7CE4" w:rsidRDefault="00E12922" w:rsidP="00BB15FE">
      <w:pPr>
        <w:pStyle w:val="BODYADDRESS"/>
        <w:rPr>
          <w:sz w:val="22"/>
          <w:szCs w:val="22"/>
        </w:rPr>
      </w:pPr>
      <w:r>
        <w:rPr>
          <w:sz w:val="22"/>
          <w:szCs w:val="22"/>
        </w:rPr>
        <w:t>Yong Bakos</w:t>
      </w:r>
    </w:p>
    <w:p w:rsidR="00BB15FE" w:rsidRPr="007A7CE4" w:rsidRDefault="00E12922" w:rsidP="00BB15FE">
      <w:pPr>
        <w:pStyle w:val="BODYADDRESS"/>
        <w:rPr>
          <w:sz w:val="22"/>
          <w:szCs w:val="22"/>
        </w:rPr>
      </w:pPr>
      <w:r>
        <w:rPr>
          <w:sz w:val="22"/>
          <w:szCs w:val="22"/>
        </w:rPr>
        <w:t>Instructor, Computer Science</w:t>
      </w:r>
    </w:p>
    <w:p w:rsidR="00BB15FE" w:rsidRPr="007A7CE4" w:rsidRDefault="00BB15FE" w:rsidP="00BB15FE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1500 SW Chandler Avenue</w:t>
      </w:r>
    </w:p>
    <w:p w:rsidR="00BB15FE" w:rsidRPr="007A7CE4" w:rsidRDefault="00BB15FE" w:rsidP="00BB15FE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Oregon State University - Cascades</w:t>
      </w:r>
    </w:p>
    <w:p w:rsidR="00BB15FE" w:rsidRPr="007A7CE4" w:rsidRDefault="00BB15FE" w:rsidP="00BB15FE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Bend, OR 97702</w:t>
      </w:r>
    </w:p>
    <w:p w:rsidR="0017410C" w:rsidRPr="007A7CE4" w:rsidRDefault="0017410C" w:rsidP="0072379F">
      <w:pPr>
        <w:pStyle w:val="BODY"/>
        <w:rPr>
          <w:sz w:val="22"/>
          <w:szCs w:val="22"/>
        </w:rPr>
      </w:pPr>
    </w:p>
    <w:p w:rsidR="0072379F" w:rsidRPr="007A7CE4" w:rsidRDefault="00DE7F1F" w:rsidP="00B925D1">
      <w:pPr>
        <w:pStyle w:val="BODY"/>
        <w:rPr>
          <w:sz w:val="22"/>
          <w:szCs w:val="22"/>
        </w:rPr>
      </w:pPr>
      <w:r w:rsidRPr="007A7CE4">
        <w:rPr>
          <w:sz w:val="22"/>
          <w:szCs w:val="22"/>
        </w:rPr>
        <w:t xml:space="preserve">Dear </w:t>
      </w:r>
      <w:r w:rsidR="00E12922">
        <w:rPr>
          <w:sz w:val="22"/>
          <w:szCs w:val="22"/>
        </w:rPr>
        <w:t>Yong</w:t>
      </w:r>
      <w:r w:rsidR="0072379F" w:rsidRPr="007A7CE4">
        <w:rPr>
          <w:sz w:val="22"/>
          <w:szCs w:val="22"/>
        </w:rPr>
        <w:t>,</w:t>
      </w:r>
    </w:p>
    <w:p w:rsidR="00DE7F1F" w:rsidRPr="007A7CE4" w:rsidRDefault="003A3E0C" w:rsidP="00B925D1">
      <w:pPr>
        <w:pStyle w:val="BODY"/>
        <w:rPr>
          <w:sz w:val="22"/>
          <w:szCs w:val="22"/>
        </w:rPr>
      </w:pPr>
      <w:r>
        <w:rPr>
          <w:sz w:val="22"/>
          <w:szCs w:val="22"/>
        </w:rPr>
        <w:t>Thank you for</w:t>
      </w:r>
      <w:r w:rsidR="00DE7F1F" w:rsidRPr="007A7CE4">
        <w:rPr>
          <w:sz w:val="22"/>
          <w:szCs w:val="22"/>
        </w:rPr>
        <w:t xml:space="preserve"> the opportunity to review the College of </w:t>
      </w:r>
      <w:r w:rsidR="00076E93">
        <w:rPr>
          <w:sz w:val="22"/>
          <w:szCs w:val="22"/>
        </w:rPr>
        <w:t>Engin</w:t>
      </w:r>
      <w:r>
        <w:rPr>
          <w:sz w:val="22"/>
          <w:szCs w:val="22"/>
        </w:rPr>
        <w:t>eering’</w:t>
      </w:r>
      <w:r w:rsidR="00B85B72" w:rsidRPr="007A7CE4">
        <w:rPr>
          <w:sz w:val="22"/>
          <w:szCs w:val="22"/>
        </w:rPr>
        <w:t>s</w:t>
      </w:r>
      <w:r w:rsidR="00DE7F1F" w:rsidRPr="007A7CE4">
        <w:rPr>
          <w:sz w:val="22"/>
          <w:szCs w:val="22"/>
        </w:rPr>
        <w:t xml:space="preserve"> proposal to </w:t>
      </w:r>
      <w:r>
        <w:rPr>
          <w:sz w:val="22"/>
          <w:szCs w:val="22"/>
        </w:rPr>
        <w:t>provide</w:t>
      </w:r>
      <w:r w:rsidR="00547265">
        <w:rPr>
          <w:sz w:val="22"/>
          <w:szCs w:val="22"/>
        </w:rPr>
        <w:t xml:space="preserve"> a</w:t>
      </w:r>
      <w:r w:rsidR="00547265" w:rsidRPr="00547265">
        <w:rPr>
          <w:rFonts w:ascii="Arial" w:eastAsia="Times New Roman" w:hAnsi="Arial" w:cs="Arial"/>
          <w:sz w:val="24"/>
          <w:szCs w:val="24"/>
        </w:rPr>
        <w:t xml:space="preserve"> </w:t>
      </w:r>
      <w:r w:rsidR="00547265" w:rsidRPr="00547265">
        <w:rPr>
          <w:sz w:val="22"/>
          <w:szCs w:val="22"/>
        </w:rPr>
        <w:t xml:space="preserve">Bachelor of </w:t>
      </w:r>
      <w:r>
        <w:rPr>
          <w:sz w:val="22"/>
          <w:szCs w:val="22"/>
        </w:rPr>
        <w:t>Science</w:t>
      </w:r>
      <w:r w:rsidR="00547265" w:rsidRPr="00547265">
        <w:rPr>
          <w:sz w:val="22"/>
          <w:szCs w:val="22"/>
        </w:rPr>
        <w:t xml:space="preserve"> in </w:t>
      </w:r>
      <w:r>
        <w:rPr>
          <w:sz w:val="22"/>
          <w:szCs w:val="22"/>
        </w:rPr>
        <w:t>Software Engineering</w:t>
      </w:r>
      <w:r w:rsidR="00547265">
        <w:rPr>
          <w:sz w:val="22"/>
          <w:szCs w:val="22"/>
        </w:rPr>
        <w:t xml:space="preserve"> through the </w:t>
      </w:r>
      <w:r>
        <w:rPr>
          <w:sz w:val="22"/>
          <w:szCs w:val="22"/>
        </w:rPr>
        <w:t xml:space="preserve">Department of Electrical Engineering and Computer Science </w:t>
      </w:r>
      <w:r w:rsidR="009622AD">
        <w:rPr>
          <w:sz w:val="22"/>
          <w:szCs w:val="22"/>
        </w:rPr>
        <w:t>at</w:t>
      </w:r>
      <w:r w:rsidR="00547265">
        <w:rPr>
          <w:sz w:val="22"/>
          <w:szCs w:val="22"/>
        </w:rPr>
        <w:t xml:space="preserve"> the Oregon State University-Cascades campus</w:t>
      </w:r>
      <w:r w:rsidR="00DE7F1F" w:rsidRPr="007A7CE4">
        <w:rPr>
          <w:sz w:val="22"/>
          <w:szCs w:val="22"/>
        </w:rPr>
        <w:t xml:space="preserve">.  Per </w:t>
      </w:r>
      <w:r w:rsidR="00BB15FE" w:rsidRPr="007A7CE4">
        <w:rPr>
          <w:sz w:val="22"/>
          <w:szCs w:val="22"/>
        </w:rPr>
        <w:t>my</w:t>
      </w:r>
      <w:r w:rsidR="00DE7F1F" w:rsidRPr="007A7CE4">
        <w:rPr>
          <w:sz w:val="22"/>
          <w:szCs w:val="22"/>
        </w:rPr>
        <w:t xml:space="preserve"> review of the documentation provided and discuss</w:t>
      </w:r>
      <w:r w:rsidR="00B575E1" w:rsidRPr="007A7CE4">
        <w:rPr>
          <w:sz w:val="22"/>
          <w:szCs w:val="22"/>
        </w:rPr>
        <w:t>ed</w:t>
      </w:r>
      <w:r w:rsidR="00DE7F1F" w:rsidRPr="007A7CE4">
        <w:rPr>
          <w:sz w:val="22"/>
          <w:szCs w:val="22"/>
        </w:rPr>
        <w:t xml:space="preserve">, </w:t>
      </w:r>
      <w:r w:rsidR="00BB15FE" w:rsidRPr="007A7CE4">
        <w:rPr>
          <w:sz w:val="22"/>
          <w:szCs w:val="22"/>
        </w:rPr>
        <w:t>I</w:t>
      </w:r>
      <w:r w:rsidR="00DE7F1F" w:rsidRPr="007A7CE4">
        <w:rPr>
          <w:sz w:val="22"/>
          <w:szCs w:val="22"/>
        </w:rPr>
        <w:t xml:space="preserve"> understand that the program will require no immediate additional space to accommodate new faculty, instructional, research, student suppo</w:t>
      </w:r>
      <w:r w:rsidR="00D1603E" w:rsidRPr="007A7CE4">
        <w:rPr>
          <w:sz w:val="22"/>
          <w:szCs w:val="22"/>
        </w:rPr>
        <w:t>rt and administrative functions beyond office space for (2) additional full-time faculty members</w:t>
      </w:r>
      <w:r>
        <w:rPr>
          <w:sz w:val="22"/>
          <w:szCs w:val="22"/>
        </w:rPr>
        <w:t xml:space="preserve"> currently in the budget model</w:t>
      </w:r>
      <w:r w:rsidR="00D1603E" w:rsidRPr="007A7CE4">
        <w:rPr>
          <w:sz w:val="22"/>
          <w:szCs w:val="22"/>
        </w:rPr>
        <w:t>.</w:t>
      </w:r>
    </w:p>
    <w:p w:rsidR="00B925D1" w:rsidRPr="007A7CE4" w:rsidRDefault="00DE7F1F" w:rsidP="00B925D1">
      <w:pPr>
        <w:pStyle w:val="BODY"/>
        <w:rPr>
          <w:sz w:val="22"/>
          <w:szCs w:val="22"/>
        </w:rPr>
      </w:pPr>
      <w:r w:rsidRPr="006540D0">
        <w:rPr>
          <w:sz w:val="22"/>
          <w:szCs w:val="22"/>
        </w:rPr>
        <w:t xml:space="preserve">The application </w:t>
      </w:r>
      <w:r w:rsidR="00B85B72" w:rsidRPr="006540D0">
        <w:rPr>
          <w:sz w:val="22"/>
          <w:szCs w:val="22"/>
        </w:rPr>
        <w:t xml:space="preserve">indicates the </w:t>
      </w:r>
      <w:r w:rsidR="00470FEA">
        <w:rPr>
          <w:sz w:val="22"/>
          <w:szCs w:val="22"/>
        </w:rPr>
        <w:t xml:space="preserve">Software Engineering </w:t>
      </w:r>
      <w:r w:rsidR="00B85B72" w:rsidRPr="006540D0">
        <w:rPr>
          <w:sz w:val="22"/>
          <w:szCs w:val="22"/>
        </w:rPr>
        <w:t>program will</w:t>
      </w:r>
      <w:r w:rsidR="00F82340" w:rsidRPr="006540D0">
        <w:rPr>
          <w:sz w:val="22"/>
          <w:szCs w:val="22"/>
        </w:rPr>
        <w:t xml:space="preserve"> </w:t>
      </w:r>
      <w:r w:rsidR="006540D0" w:rsidRPr="006540D0">
        <w:rPr>
          <w:sz w:val="22"/>
          <w:szCs w:val="22"/>
        </w:rPr>
        <w:t xml:space="preserve">be developed </w:t>
      </w:r>
      <w:r w:rsidR="00470FEA">
        <w:rPr>
          <w:sz w:val="22"/>
          <w:szCs w:val="22"/>
        </w:rPr>
        <w:t xml:space="preserve">while plans for the Computer Science program </w:t>
      </w:r>
      <w:r w:rsidR="006E3F40">
        <w:rPr>
          <w:sz w:val="22"/>
          <w:szCs w:val="22"/>
        </w:rPr>
        <w:t>are sunset</w:t>
      </w:r>
      <w:r w:rsidRPr="006540D0">
        <w:rPr>
          <w:sz w:val="22"/>
          <w:szCs w:val="22"/>
        </w:rPr>
        <w:t>.</w:t>
      </w:r>
      <w:r w:rsidRPr="007A7CE4">
        <w:rPr>
          <w:sz w:val="22"/>
          <w:szCs w:val="22"/>
        </w:rPr>
        <w:t xml:space="preserve">  </w:t>
      </w:r>
      <w:r w:rsidR="00BB15FE" w:rsidRPr="007A7CE4">
        <w:rPr>
          <w:sz w:val="22"/>
          <w:szCs w:val="22"/>
        </w:rPr>
        <w:t>I am</w:t>
      </w:r>
      <w:r w:rsidRPr="007A7CE4">
        <w:rPr>
          <w:sz w:val="22"/>
          <w:szCs w:val="22"/>
        </w:rPr>
        <w:t xml:space="preserve"> assuming that courses listed </w:t>
      </w:r>
      <w:r w:rsidR="00F82340" w:rsidRPr="007A7CE4">
        <w:rPr>
          <w:sz w:val="22"/>
          <w:szCs w:val="22"/>
        </w:rPr>
        <w:t xml:space="preserve">in the proposal </w:t>
      </w:r>
      <w:r w:rsidRPr="007A7CE4">
        <w:rPr>
          <w:sz w:val="22"/>
          <w:szCs w:val="22"/>
        </w:rPr>
        <w:t xml:space="preserve">as </w:t>
      </w:r>
      <w:r w:rsidR="00A36BC3">
        <w:rPr>
          <w:sz w:val="22"/>
          <w:szCs w:val="22"/>
        </w:rPr>
        <w:t>existing and new</w:t>
      </w:r>
      <w:r w:rsidRPr="007A7CE4">
        <w:rPr>
          <w:sz w:val="22"/>
          <w:szCs w:val="22"/>
        </w:rPr>
        <w:t xml:space="preserve"> </w:t>
      </w:r>
      <w:r w:rsidR="009622AD">
        <w:rPr>
          <w:sz w:val="22"/>
          <w:szCs w:val="22"/>
        </w:rPr>
        <w:t>can</w:t>
      </w:r>
      <w:r w:rsidR="00B575E1" w:rsidRPr="007A7CE4">
        <w:rPr>
          <w:sz w:val="22"/>
          <w:szCs w:val="22"/>
        </w:rPr>
        <w:t xml:space="preserve"> </w:t>
      </w:r>
      <w:r w:rsidR="00BB15FE" w:rsidRPr="007A7CE4">
        <w:rPr>
          <w:sz w:val="22"/>
          <w:szCs w:val="22"/>
        </w:rPr>
        <w:t>be accommodated in</w:t>
      </w:r>
      <w:r w:rsidR="00B575E1" w:rsidRPr="007A7CE4">
        <w:rPr>
          <w:sz w:val="22"/>
          <w:szCs w:val="22"/>
        </w:rPr>
        <w:t xml:space="preserve"> the</w:t>
      </w:r>
      <w:r w:rsidR="00BB15FE" w:rsidRPr="007A7CE4">
        <w:rPr>
          <w:sz w:val="22"/>
          <w:szCs w:val="22"/>
        </w:rPr>
        <w:t xml:space="preserve"> </w:t>
      </w:r>
      <w:r w:rsidR="006E3F40">
        <w:rPr>
          <w:sz w:val="22"/>
          <w:szCs w:val="22"/>
        </w:rPr>
        <w:t>available</w:t>
      </w:r>
      <w:r w:rsidR="00B575E1" w:rsidRPr="007A7CE4">
        <w:rPr>
          <w:sz w:val="22"/>
          <w:szCs w:val="22"/>
        </w:rPr>
        <w:t xml:space="preserve"> </w:t>
      </w:r>
      <w:r w:rsidR="00031A34" w:rsidRPr="007A7CE4">
        <w:rPr>
          <w:sz w:val="22"/>
          <w:szCs w:val="22"/>
        </w:rPr>
        <w:t>classroom</w:t>
      </w:r>
      <w:r w:rsidR="00A36BC3">
        <w:rPr>
          <w:sz w:val="22"/>
          <w:szCs w:val="22"/>
        </w:rPr>
        <w:t>s through</w:t>
      </w:r>
      <w:r w:rsidR="001104AC">
        <w:rPr>
          <w:sz w:val="22"/>
          <w:szCs w:val="22"/>
        </w:rPr>
        <w:t xml:space="preserve"> replacement of computer science courses;</w:t>
      </w:r>
      <w:r w:rsidR="00A36BC3">
        <w:rPr>
          <w:sz w:val="22"/>
          <w:szCs w:val="22"/>
        </w:rPr>
        <w:t xml:space="preserve"> growth in seat capacity utilization</w:t>
      </w:r>
      <w:r w:rsidR="001104AC">
        <w:rPr>
          <w:sz w:val="22"/>
          <w:szCs w:val="22"/>
        </w:rPr>
        <w:t>;</w:t>
      </w:r>
      <w:r w:rsidR="00A36BC3">
        <w:rPr>
          <w:sz w:val="22"/>
          <w:szCs w:val="22"/>
        </w:rPr>
        <w:t xml:space="preserve"> or increased </w:t>
      </w:r>
      <w:r w:rsidR="009622AD">
        <w:rPr>
          <w:sz w:val="22"/>
          <w:szCs w:val="22"/>
        </w:rPr>
        <w:t xml:space="preserve">scheduled </w:t>
      </w:r>
      <w:r w:rsidR="00A36BC3">
        <w:rPr>
          <w:sz w:val="22"/>
          <w:szCs w:val="22"/>
        </w:rPr>
        <w:t>room utilization</w:t>
      </w:r>
      <w:r w:rsidR="001104AC">
        <w:rPr>
          <w:sz w:val="22"/>
          <w:szCs w:val="22"/>
        </w:rPr>
        <w:t>.  The new program will</w:t>
      </w:r>
      <w:r w:rsidR="00031A34" w:rsidRPr="007A7CE4">
        <w:rPr>
          <w:sz w:val="22"/>
          <w:szCs w:val="22"/>
        </w:rPr>
        <w:t xml:space="preserve"> </w:t>
      </w:r>
      <w:r w:rsidR="001104AC">
        <w:rPr>
          <w:sz w:val="22"/>
          <w:szCs w:val="22"/>
        </w:rPr>
        <w:t xml:space="preserve">use mobile computer storage carts, if necessary, and </w:t>
      </w:r>
      <w:r w:rsidR="00031A34" w:rsidRPr="007A7CE4">
        <w:rPr>
          <w:sz w:val="22"/>
          <w:szCs w:val="22"/>
        </w:rPr>
        <w:t>not requiring dedicated</w:t>
      </w:r>
      <w:r w:rsidR="00B575E1" w:rsidRPr="007A7CE4">
        <w:rPr>
          <w:sz w:val="22"/>
          <w:szCs w:val="22"/>
        </w:rPr>
        <w:t xml:space="preserve"> </w:t>
      </w:r>
      <w:r w:rsidR="00D606D0">
        <w:rPr>
          <w:sz w:val="22"/>
          <w:szCs w:val="22"/>
        </w:rPr>
        <w:t xml:space="preserve">computer </w:t>
      </w:r>
      <w:r w:rsidR="00031A34" w:rsidRPr="007A7CE4">
        <w:rPr>
          <w:sz w:val="22"/>
          <w:szCs w:val="22"/>
        </w:rPr>
        <w:t>space</w:t>
      </w:r>
      <w:r w:rsidR="00B575E1" w:rsidRPr="007A7CE4">
        <w:rPr>
          <w:sz w:val="22"/>
          <w:szCs w:val="22"/>
        </w:rPr>
        <w:t>,</w:t>
      </w:r>
      <w:r w:rsidR="00031A34" w:rsidRPr="007A7CE4">
        <w:rPr>
          <w:sz w:val="22"/>
          <w:szCs w:val="22"/>
        </w:rPr>
        <w:t xml:space="preserve"> </w:t>
      </w:r>
      <w:r w:rsidR="001104AC">
        <w:rPr>
          <w:sz w:val="22"/>
          <w:szCs w:val="22"/>
        </w:rPr>
        <w:t>nor</w:t>
      </w:r>
      <w:bookmarkStart w:id="0" w:name="_GoBack"/>
      <w:bookmarkEnd w:id="0"/>
      <w:r w:rsidRPr="007A7CE4">
        <w:rPr>
          <w:sz w:val="22"/>
          <w:szCs w:val="22"/>
        </w:rPr>
        <w:t xml:space="preserve"> impact the schedule of </w:t>
      </w:r>
      <w:r w:rsidR="009622AD">
        <w:rPr>
          <w:sz w:val="22"/>
          <w:szCs w:val="22"/>
        </w:rPr>
        <w:t xml:space="preserve">other </w:t>
      </w:r>
      <w:r w:rsidRPr="007A7CE4">
        <w:rPr>
          <w:sz w:val="22"/>
          <w:szCs w:val="22"/>
        </w:rPr>
        <w:t>general university classrooms.</w:t>
      </w:r>
      <w:r w:rsidR="006E3F40">
        <w:rPr>
          <w:sz w:val="22"/>
          <w:szCs w:val="22"/>
        </w:rPr>
        <w:t xml:space="preserve">  </w:t>
      </w:r>
      <w:r w:rsidR="00BB15FE" w:rsidRPr="007A7CE4">
        <w:rPr>
          <w:sz w:val="22"/>
          <w:szCs w:val="22"/>
        </w:rPr>
        <w:t>I</w:t>
      </w:r>
      <w:r w:rsidRPr="007A7CE4">
        <w:rPr>
          <w:sz w:val="22"/>
          <w:szCs w:val="22"/>
        </w:rPr>
        <w:t xml:space="preserve"> would </w:t>
      </w:r>
      <w:r w:rsidR="004C6498" w:rsidRPr="007A7CE4">
        <w:rPr>
          <w:sz w:val="22"/>
          <w:szCs w:val="22"/>
        </w:rPr>
        <w:t>advise</w:t>
      </w:r>
      <w:r w:rsidRPr="007A7CE4">
        <w:rPr>
          <w:sz w:val="22"/>
          <w:szCs w:val="22"/>
        </w:rPr>
        <w:t xml:space="preserve"> a review of space needs</w:t>
      </w:r>
      <w:r w:rsidR="004C6498" w:rsidRPr="007A7CE4">
        <w:rPr>
          <w:sz w:val="22"/>
          <w:szCs w:val="22"/>
        </w:rPr>
        <w:t xml:space="preserve"> occur</w:t>
      </w:r>
      <w:r w:rsidRPr="007A7CE4">
        <w:rPr>
          <w:sz w:val="22"/>
          <w:szCs w:val="22"/>
        </w:rPr>
        <w:t xml:space="preserve"> in the future and </w:t>
      </w:r>
      <w:r w:rsidR="004C6498" w:rsidRPr="007A7CE4">
        <w:rPr>
          <w:sz w:val="22"/>
          <w:szCs w:val="22"/>
        </w:rPr>
        <w:t xml:space="preserve">the </w:t>
      </w:r>
      <w:r w:rsidRPr="007A7CE4">
        <w:rPr>
          <w:sz w:val="22"/>
          <w:szCs w:val="22"/>
        </w:rPr>
        <w:t xml:space="preserve">growth for this program be considered in new space planning as the </w:t>
      </w:r>
      <w:r w:rsidR="009633FF" w:rsidRPr="007A7CE4">
        <w:rPr>
          <w:sz w:val="22"/>
          <w:szCs w:val="22"/>
        </w:rPr>
        <w:t xml:space="preserve">OSU-Cascades </w:t>
      </w:r>
      <w:r w:rsidRPr="007A7CE4">
        <w:rPr>
          <w:sz w:val="22"/>
          <w:szCs w:val="22"/>
        </w:rPr>
        <w:t xml:space="preserve">campus </w:t>
      </w:r>
      <w:r w:rsidR="004C6498" w:rsidRPr="007A7CE4">
        <w:rPr>
          <w:sz w:val="22"/>
          <w:szCs w:val="22"/>
        </w:rPr>
        <w:t>expands</w:t>
      </w:r>
      <w:r w:rsidRPr="007A7CE4">
        <w:rPr>
          <w:sz w:val="22"/>
          <w:szCs w:val="22"/>
        </w:rPr>
        <w:t>.</w:t>
      </w:r>
    </w:p>
    <w:p w:rsidR="0072379F" w:rsidRPr="007A7CE4" w:rsidRDefault="00DE7F1F" w:rsidP="00B925D1">
      <w:pPr>
        <w:pStyle w:val="BODY"/>
        <w:rPr>
          <w:sz w:val="22"/>
          <w:szCs w:val="22"/>
        </w:rPr>
      </w:pPr>
      <w:r w:rsidRPr="007A7CE4">
        <w:rPr>
          <w:sz w:val="22"/>
          <w:szCs w:val="22"/>
        </w:rPr>
        <w:t>Given that your proposal outlines a</w:t>
      </w:r>
      <w:r w:rsidR="00C86046" w:rsidRPr="007A7CE4">
        <w:rPr>
          <w:sz w:val="22"/>
          <w:szCs w:val="22"/>
        </w:rPr>
        <w:t>n initial</w:t>
      </w:r>
      <w:r w:rsidRPr="007A7CE4">
        <w:rPr>
          <w:sz w:val="22"/>
          <w:szCs w:val="22"/>
        </w:rPr>
        <w:t xml:space="preserve"> strategy for accommodating </w:t>
      </w:r>
      <w:r w:rsidR="004C6498" w:rsidRPr="007A7CE4">
        <w:rPr>
          <w:sz w:val="22"/>
          <w:szCs w:val="22"/>
        </w:rPr>
        <w:t xml:space="preserve">the program fully through </w:t>
      </w:r>
      <w:r w:rsidR="00031A34" w:rsidRPr="007A7CE4">
        <w:rPr>
          <w:sz w:val="22"/>
          <w:szCs w:val="22"/>
        </w:rPr>
        <w:t>on-campus facilities</w:t>
      </w:r>
      <w:r w:rsidR="004C6498" w:rsidRPr="007A7CE4">
        <w:rPr>
          <w:sz w:val="22"/>
          <w:szCs w:val="22"/>
        </w:rPr>
        <w:t xml:space="preserve">, </w:t>
      </w:r>
      <w:r w:rsidRPr="007A7CE4">
        <w:rPr>
          <w:sz w:val="22"/>
          <w:szCs w:val="22"/>
        </w:rPr>
        <w:t xml:space="preserve">current space needs </w:t>
      </w:r>
      <w:r w:rsidR="00C86046" w:rsidRPr="007A7CE4">
        <w:rPr>
          <w:sz w:val="22"/>
          <w:szCs w:val="22"/>
        </w:rPr>
        <w:t>should not be impacted by the</w:t>
      </w:r>
      <w:r w:rsidRPr="007A7CE4">
        <w:rPr>
          <w:sz w:val="22"/>
          <w:szCs w:val="22"/>
        </w:rPr>
        <w:t xml:space="preserve"> </w:t>
      </w:r>
      <w:r w:rsidR="001A738B" w:rsidRPr="007A7CE4">
        <w:rPr>
          <w:sz w:val="22"/>
          <w:szCs w:val="22"/>
        </w:rPr>
        <w:t xml:space="preserve">College of </w:t>
      </w:r>
      <w:r w:rsidR="006E3F40">
        <w:rPr>
          <w:sz w:val="22"/>
          <w:szCs w:val="22"/>
        </w:rPr>
        <w:t>Engineering’s</w:t>
      </w:r>
      <w:r w:rsidR="00C86046" w:rsidRPr="007A7CE4">
        <w:rPr>
          <w:sz w:val="22"/>
          <w:szCs w:val="22"/>
        </w:rPr>
        <w:t xml:space="preserve"> request and </w:t>
      </w:r>
      <w:r w:rsidRPr="007A7CE4">
        <w:rPr>
          <w:sz w:val="22"/>
          <w:szCs w:val="22"/>
        </w:rPr>
        <w:t>OSU-Cascades Planning and D</w:t>
      </w:r>
      <w:r w:rsidR="009633FF" w:rsidRPr="007A7CE4">
        <w:rPr>
          <w:sz w:val="22"/>
          <w:szCs w:val="22"/>
        </w:rPr>
        <w:t>esign</w:t>
      </w:r>
      <w:r w:rsidR="00C86046" w:rsidRPr="007A7CE4">
        <w:rPr>
          <w:sz w:val="22"/>
          <w:szCs w:val="22"/>
        </w:rPr>
        <w:t xml:space="preserve"> supports this proposal.</w:t>
      </w:r>
    </w:p>
    <w:p w:rsidR="0017410C" w:rsidRPr="007A7CE4" w:rsidRDefault="004C6498" w:rsidP="0072379F">
      <w:pPr>
        <w:pStyle w:val="BODY"/>
        <w:rPr>
          <w:bCs/>
          <w:sz w:val="22"/>
          <w:szCs w:val="22"/>
        </w:rPr>
      </w:pPr>
      <w:r w:rsidRPr="007A7CE4">
        <w:rPr>
          <w:bCs/>
          <w:sz w:val="22"/>
          <w:szCs w:val="22"/>
        </w:rPr>
        <w:t>Sincerely</w:t>
      </w:r>
      <w:r w:rsidR="0017410C" w:rsidRPr="007A7CE4">
        <w:rPr>
          <w:bCs/>
          <w:sz w:val="22"/>
          <w:szCs w:val="22"/>
        </w:rPr>
        <w:t>,</w:t>
      </w:r>
    </w:p>
    <w:p w:rsidR="00DE52C5" w:rsidRPr="007A7CE4" w:rsidRDefault="00DE52C5" w:rsidP="0072379F">
      <w:pPr>
        <w:pStyle w:val="BODY"/>
        <w:rPr>
          <w:bCs/>
          <w:sz w:val="22"/>
          <w:szCs w:val="22"/>
        </w:rPr>
      </w:pPr>
    </w:p>
    <w:p w:rsidR="0017410C" w:rsidRPr="007A7CE4" w:rsidRDefault="004C6498" w:rsidP="00B925D1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Jane M. Barker</w:t>
      </w:r>
    </w:p>
    <w:p w:rsidR="0017410C" w:rsidRPr="007A7CE4" w:rsidRDefault="004C6498" w:rsidP="00B925D1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Sr. Project Manager for Campus Expansion</w:t>
      </w:r>
    </w:p>
    <w:p w:rsidR="0017410C" w:rsidRPr="007A7CE4" w:rsidRDefault="0017410C" w:rsidP="00B925D1">
      <w:pPr>
        <w:pStyle w:val="BODYADDRESS"/>
        <w:rPr>
          <w:sz w:val="22"/>
          <w:szCs w:val="22"/>
        </w:rPr>
      </w:pPr>
      <w:r w:rsidRPr="007A7CE4">
        <w:rPr>
          <w:sz w:val="22"/>
          <w:szCs w:val="22"/>
        </w:rPr>
        <w:t>Oregon State University</w:t>
      </w:r>
      <w:r w:rsidR="004C6498" w:rsidRPr="007A7CE4">
        <w:rPr>
          <w:sz w:val="22"/>
          <w:szCs w:val="22"/>
        </w:rPr>
        <w:t>-Cascades</w:t>
      </w:r>
    </w:p>
    <w:p w:rsidR="000561DC" w:rsidRDefault="00975840" w:rsidP="0072379F">
      <w:pPr>
        <w:pStyle w:val="BODY"/>
      </w:pPr>
    </w:p>
    <w:sectPr w:rsidR="000561DC" w:rsidSect="00B92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141" w:right="1530" w:bottom="711" w:left="1800" w:header="93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CD2" w:rsidRDefault="00956CD2" w:rsidP="0017410C">
      <w:r>
        <w:separator/>
      </w:r>
    </w:p>
  </w:endnote>
  <w:endnote w:type="continuationSeparator" w:id="0">
    <w:p w:rsidR="00956CD2" w:rsidRDefault="00956CD2" w:rsidP="0017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66C" w:rsidRDefault="0033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66C" w:rsidRDefault="00331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66C" w:rsidRDefault="00331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CD2" w:rsidRDefault="00956CD2" w:rsidP="0017410C">
      <w:r>
        <w:separator/>
      </w:r>
    </w:p>
  </w:footnote>
  <w:footnote w:type="continuationSeparator" w:id="0">
    <w:p w:rsidR="00956CD2" w:rsidRDefault="00956CD2" w:rsidP="00174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66C" w:rsidRDefault="009758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81688" o:spid="_x0000_s8194" type="#_x0000_t136" style="position:absolute;margin-left:0;margin-top:0;width:392.55pt;height:23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0C" w:rsidRDefault="009758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81689" o:spid="_x0000_s8195" type="#_x0000_t136" style="position:absolute;margin-left:0;margin-top:0;width:392.55pt;height:235.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  <w:sdt>
    <w:sdtPr>
      <w:id w:val="968752352"/>
      <w:temporary/>
      <w:showingPlcHdr/>
      <w15:appearance w15:val="hidden"/>
    </w:sdtPr>
    <w:sdtEndPr/>
    <w:sdtContent>
      <w:p w:rsidR="0017410C" w:rsidRDefault="0017410C">
        <w:pPr>
          <w:pStyle w:val="Header"/>
        </w:pPr>
        <w:r>
          <w:t>[Type here]</w:t>
        </w:r>
      </w:p>
    </w:sdtContent>
  </w:sdt>
  <w:p w:rsidR="0017410C" w:rsidRDefault="00174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tblpX="28" w:tblpY="148"/>
      <w:tblW w:w="9270" w:type="dxa"/>
      <w:tblLayout w:type="fixed"/>
      <w:tblLook w:val="0000" w:firstRow="0" w:lastRow="0" w:firstColumn="0" w:lastColumn="0" w:noHBand="0" w:noVBand="0"/>
    </w:tblPr>
    <w:tblGrid>
      <w:gridCol w:w="2307"/>
      <w:gridCol w:w="3787"/>
      <w:gridCol w:w="2906"/>
      <w:gridCol w:w="270"/>
    </w:tblGrid>
    <w:tr w:rsidR="00AA6954" w:rsidTr="00AA6954">
      <w:trPr>
        <w:trHeight w:val="1975"/>
      </w:trPr>
      <w:tc>
        <w:tcPr>
          <w:tcW w:w="2307" w:type="dxa"/>
        </w:tcPr>
        <w:p w:rsidR="00AA6954" w:rsidRDefault="00AA6954" w:rsidP="004A4C87">
          <w:pPr>
            <w:pStyle w:val="DEPARTMENT"/>
            <w:ind w:firstLine="0"/>
          </w:pPr>
        </w:p>
      </w:tc>
      <w:tc>
        <w:tcPr>
          <w:tcW w:w="3787" w:type="dxa"/>
          <w:shd w:val="clear" w:color="auto" w:fill="auto"/>
        </w:tcPr>
        <w:p w:rsidR="00AA6954" w:rsidRDefault="00AA6954" w:rsidP="004A4C87"/>
      </w:tc>
      <w:tc>
        <w:tcPr>
          <w:tcW w:w="2906" w:type="dxa"/>
          <w:shd w:val="clear" w:color="auto" w:fill="auto"/>
        </w:tcPr>
        <w:p w:rsidR="00AA6954" w:rsidRDefault="009E6E43" w:rsidP="004A4C87">
          <w:pPr>
            <w:rPr>
              <w:rFonts w:ascii="Cambria" w:hAnsi="Cambria"/>
              <w:b/>
              <w:bCs/>
              <w:color w:val="DC4405"/>
              <w:sz w:val="20"/>
            </w:rPr>
          </w:pPr>
          <w:r>
            <w:rPr>
              <w:rFonts w:ascii="Cambria" w:hAnsi="Cambria"/>
              <w:b/>
              <w:bCs/>
              <w:color w:val="DC4405"/>
              <w:sz w:val="20"/>
            </w:rPr>
            <w:t>OSU-Cascades</w:t>
          </w:r>
        </w:p>
        <w:p w:rsidR="00AA6954" w:rsidRDefault="00F621A5" w:rsidP="004A4C87">
          <w:pPr>
            <w:rPr>
              <w:rFonts w:ascii="Cambria" w:hAnsi="Cambria"/>
              <w:bCs/>
              <w:color w:val="000000" w:themeColor="text1"/>
              <w:sz w:val="20"/>
            </w:rPr>
          </w:pPr>
          <w:r>
            <w:rPr>
              <w:rFonts w:ascii="Cambria" w:hAnsi="Cambria"/>
              <w:bCs/>
              <w:color w:val="000000" w:themeColor="text1"/>
              <w:sz w:val="20"/>
            </w:rPr>
            <w:t>1500 SW Chandler Ave.</w:t>
          </w:r>
        </w:p>
        <w:p w:rsidR="00AA6954" w:rsidRDefault="00F621A5" w:rsidP="004A4C87">
          <w:pPr>
            <w:rPr>
              <w:rFonts w:ascii="Cambria" w:hAnsi="Cambria"/>
              <w:bCs/>
              <w:color w:val="000000" w:themeColor="text1"/>
              <w:sz w:val="20"/>
            </w:rPr>
          </w:pPr>
          <w:r>
            <w:rPr>
              <w:rFonts w:ascii="Cambria" w:hAnsi="Cambria"/>
              <w:bCs/>
              <w:color w:val="000000" w:themeColor="text1"/>
              <w:sz w:val="20"/>
            </w:rPr>
            <w:t>Bend</w:t>
          </w:r>
          <w:r w:rsidR="00AA6954">
            <w:rPr>
              <w:rFonts w:ascii="Cambria" w:hAnsi="Cambria"/>
              <w:bCs/>
              <w:color w:val="000000" w:themeColor="text1"/>
              <w:sz w:val="20"/>
            </w:rPr>
            <w:t>, Oregon 97</w:t>
          </w:r>
          <w:r>
            <w:rPr>
              <w:rFonts w:ascii="Cambria" w:hAnsi="Cambria"/>
              <w:bCs/>
              <w:color w:val="000000" w:themeColor="text1"/>
              <w:sz w:val="20"/>
            </w:rPr>
            <w:t>702</w:t>
          </w:r>
        </w:p>
        <w:p w:rsidR="00AA6954" w:rsidRDefault="00AA6954" w:rsidP="004A4C87">
          <w:pPr>
            <w:rPr>
              <w:rFonts w:ascii="Cambria" w:hAnsi="Cambria"/>
              <w:bCs/>
              <w:color w:val="000000" w:themeColor="text1"/>
              <w:sz w:val="20"/>
            </w:rPr>
          </w:pPr>
        </w:p>
        <w:p w:rsidR="00AA6954" w:rsidRDefault="00F621A5" w:rsidP="00AA6954">
          <w:pPr>
            <w:ind w:right="95"/>
            <w:rPr>
              <w:rFonts w:ascii="Cambria" w:hAnsi="Cambria"/>
              <w:bCs/>
              <w:color w:val="000000" w:themeColor="text1"/>
              <w:sz w:val="20"/>
            </w:rPr>
          </w:pPr>
          <w:r>
            <w:rPr>
              <w:rFonts w:ascii="Cambria" w:hAnsi="Cambria"/>
              <w:bCs/>
              <w:color w:val="000000" w:themeColor="text1"/>
              <w:sz w:val="20"/>
            </w:rPr>
            <w:t>OSUcascades</w:t>
          </w:r>
          <w:r w:rsidR="00AA6954">
            <w:rPr>
              <w:rFonts w:ascii="Cambria" w:hAnsi="Cambria"/>
              <w:bCs/>
              <w:color w:val="000000" w:themeColor="text1"/>
              <w:sz w:val="20"/>
            </w:rPr>
            <w:t>.edu</w:t>
          </w:r>
        </w:p>
      </w:tc>
      <w:tc>
        <w:tcPr>
          <w:tcW w:w="270" w:type="dxa"/>
          <w:shd w:val="clear" w:color="auto" w:fill="auto"/>
        </w:tcPr>
        <w:p w:rsidR="00AA6954" w:rsidRDefault="00AA6954" w:rsidP="004A4C87">
          <w:pPr>
            <w:rPr>
              <w:rFonts w:ascii="Cambria" w:hAnsi="Cambria"/>
              <w:bCs/>
              <w:color w:val="000000" w:themeColor="text1"/>
              <w:sz w:val="20"/>
            </w:rPr>
          </w:pPr>
        </w:p>
        <w:p w:rsidR="00AA6954" w:rsidRPr="004A4C87" w:rsidRDefault="00AA6954" w:rsidP="004A4C87">
          <w:pPr>
            <w:rPr>
              <w:rFonts w:ascii="Cambria" w:hAnsi="Cambria"/>
              <w:bCs/>
              <w:color w:val="000000" w:themeColor="text1"/>
              <w:sz w:val="20"/>
            </w:rPr>
          </w:pPr>
        </w:p>
      </w:tc>
    </w:tr>
  </w:tbl>
  <w:p w:rsidR="0017410C" w:rsidRDefault="00975840" w:rsidP="00AA6954">
    <w:pPr>
      <w:pStyle w:val="DEPARTMEN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81687" o:spid="_x0000_s8193" type="#_x0000_t136" style="position:absolute;left:0;text-align:left;margin-left:0;margin-top:0;width:392.55pt;height:23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  <w:r w:rsidR="0017410C" w:rsidRPr="00224838">
      <w:rPr>
        <w:noProof/>
      </w:rPr>
      <w:drawing>
        <wp:anchor distT="0" distB="0" distL="114300" distR="114300" simplePos="0" relativeHeight="251659264" behindDoc="0" locked="0" layoutInCell="1" allowOverlap="1" wp14:anchorId="2717E2A7" wp14:editId="5A5EDEB5">
          <wp:simplePos x="0" y="0"/>
          <wp:positionH relativeFrom="column">
            <wp:posOffset>-685800</wp:posOffset>
          </wp:positionH>
          <wp:positionV relativeFrom="paragraph">
            <wp:posOffset>-186852</wp:posOffset>
          </wp:positionV>
          <wp:extent cx="2517514" cy="78031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SU_horizontal_2C_O_over_B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7514" cy="780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D2"/>
    <w:rsid w:val="00031A34"/>
    <w:rsid w:val="00076E93"/>
    <w:rsid w:val="001104AC"/>
    <w:rsid w:val="0017410C"/>
    <w:rsid w:val="001A738B"/>
    <w:rsid w:val="002E414B"/>
    <w:rsid w:val="0033166C"/>
    <w:rsid w:val="003A3E0C"/>
    <w:rsid w:val="003B4C68"/>
    <w:rsid w:val="00470FEA"/>
    <w:rsid w:val="004A4C87"/>
    <w:rsid w:val="004C6498"/>
    <w:rsid w:val="004E3C67"/>
    <w:rsid w:val="004E47AD"/>
    <w:rsid w:val="00506DB4"/>
    <w:rsid w:val="00522C14"/>
    <w:rsid w:val="00547265"/>
    <w:rsid w:val="006540D0"/>
    <w:rsid w:val="006E3F40"/>
    <w:rsid w:val="0072379F"/>
    <w:rsid w:val="007A7CE4"/>
    <w:rsid w:val="007B0231"/>
    <w:rsid w:val="007E43CD"/>
    <w:rsid w:val="007F3F4A"/>
    <w:rsid w:val="00956CD2"/>
    <w:rsid w:val="009622AD"/>
    <w:rsid w:val="009633FF"/>
    <w:rsid w:val="00975840"/>
    <w:rsid w:val="009E6E43"/>
    <w:rsid w:val="00A36BC3"/>
    <w:rsid w:val="00A41246"/>
    <w:rsid w:val="00AA6954"/>
    <w:rsid w:val="00AA69D0"/>
    <w:rsid w:val="00AC0078"/>
    <w:rsid w:val="00AC6698"/>
    <w:rsid w:val="00AE07D4"/>
    <w:rsid w:val="00B42D12"/>
    <w:rsid w:val="00B575E1"/>
    <w:rsid w:val="00B80449"/>
    <w:rsid w:val="00B84D38"/>
    <w:rsid w:val="00B85B72"/>
    <w:rsid w:val="00B925D1"/>
    <w:rsid w:val="00BB15FE"/>
    <w:rsid w:val="00C8205B"/>
    <w:rsid w:val="00C86046"/>
    <w:rsid w:val="00CF66D9"/>
    <w:rsid w:val="00D1603E"/>
    <w:rsid w:val="00D31806"/>
    <w:rsid w:val="00D40693"/>
    <w:rsid w:val="00D606D0"/>
    <w:rsid w:val="00D9364D"/>
    <w:rsid w:val="00DA678E"/>
    <w:rsid w:val="00DE52C5"/>
    <w:rsid w:val="00DE7F1F"/>
    <w:rsid w:val="00E07BC5"/>
    <w:rsid w:val="00E12922"/>
    <w:rsid w:val="00E87039"/>
    <w:rsid w:val="00EE20B8"/>
    <w:rsid w:val="00F0340E"/>
    <w:rsid w:val="00F350F1"/>
    <w:rsid w:val="00F513C3"/>
    <w:rsid w:val="00F621A5"/>
    <w:rsid w:val="00F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C0FD257"/>
  <w14:defaultImageDpi w14:val="330"/>
  <w15:chartTrackingRefBased/>
  <w15:docId w15:val="{FDE76F41-D266-4D25-B798-2DD23E5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DATE">
    <w:name w:val="AUTO DATE"/>
    <w:qFormat/>
    <w:rsid w:val="0072379F"/>
    <w:rPr>
      <w:rFonts w:ascii="Cambria" w:hAnsi="Cambria"/>
      <w:noProof/>
      <w:sz w:val="20"/>
      <w:szCs w:val="20"/>
    </w:rPr>
  </w:style>
  <w:style w:type="paragraph" w:customStyle="1" w:styleId="BODYADDRESS">
    <w:name w:val="BODY ADDRESS"/>
    <w:qFormat/>
    <w:rsid w:val="0072379F"/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4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10C"/>
  </w:style>
  <w:style w:type="paragraph" w:styleId="Footer">
    <w:name w:val="footer"/>
    <w:basedOn w:val="Normal"/>
    <w:link w:val="FooterChar"/>
    <w:uiPriority w:val="99"/>
    <w:unhideWhenUsed/>
    <w:rsid w:val="00174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10C"/>
  </w:style>
  <w:style w:type="paragraph" w:customStyle="1" w:styleId="DEPARTMENT">
    <w:name w:val="DEPARTMENT"/>
    <w:qFormat/>
    <w:rsid w:val="0072379F"/>
    <w:pPr>
      <w:ind w:firstLine="6480"/>
    </w:pPr>
    <w:rPr>
      <w:rFonts w:ascii="Cambria" w:hAnsi="Cambria"/>
      <w:b/>
      <w:bCs/>
      <w:color w:val="E05529"/>
      <w:sz w:val="20"/>
      <w:szCs w:val="20"/>
    </w:rPr>
  </w:style>
  <w:style w:type="paragraph" w:customStyle="1" w:styleId="p1">
    <w:name w:val="p1"/>
    <w:basedOn w:val="Normal"/>
    <w:rsid w:val="0072379F"/>
    <w:rPr>
      <w:rFonts w:ascii="Times" w:hAnsi="Times" w:cs="Times New Roman"/>
      <w:sz w:val="15"/>
      <w:szCs w:val="15"/>
    </w:rPr>
  </w:style>
  <w:style w:type="paragraph" w:customStyle="1" w:styleId="p2">
    <w:name w:val="p2"/>
    <w:basedOn w:val="Normal"/>
    <w:rsid w:val="0072379F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72379F"/>
  </w:style>
  <w:style w:type="paragraph" w:customStyle="1" w:styleId="ADDRESSPHWEB">
    <w:name w:val="ADDRESS/PH/WEB"/>
    <w:qFormat/>
    <w:rsid w:val="0072379F"/>
    <w:pPr>
      <w:ind w:firstLine="6480"/>
    </w:pPr>
    <w:rPr>
      <w:rFonts w:ascii="Cambria" w:hAnsi="Cambria"/>
      <w:sz w:val="20"/>
      <w:szCs w:val="20"/>
    </w:rPr>
  </w:style>
  <w:style w:type="paragraph" w:customStyle="1" w:styleId="BODY">
    <w:name w:val="BODY"/>
    <w:qFormat/>
    <w:rsid w:val="00B925D1"/>
    <w:pPr>
      <w:spacing w:after="240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kejan\AppData\Local\Temp\OSU-Cascade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0347-A9FD-49C6-BEEA-FCFB796F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OSU-Cascades_letterhead.dotx</Template>
  <TotalTime>174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Cllient Services</dc:creator>
  <cp:keywords/>
  <dc:description/>
  <cp:lastModifiedBy>Barker, Jane</cp:lastModifiedBy>
  <cp:revision>4</cp:revision>
  <cp:lastPrinted>2017-05-01T18:47:00Z</cp:lastPrinted>
  <dcterms:created xsi:type="dcterms:W3CDTF">2017-12-08T17:41:00Z</dcterms:created>
  <dcterms:modified xsi:type="dcterms:W3CDTF">2017-12-09T00:17:00Z</dcterms:modified>
</cp:coreProperties>
</file>